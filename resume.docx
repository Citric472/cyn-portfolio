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31BE" w14:textId="1E9FDA66" w:rsidR="001749DC" w:rsidRDefault="001749DC">
      <w:r>
        <w:t>CURRICULUM VITAE</w:t>
      </w:r>
    </w:p>
    <w:sdt>
      <w:sdtPr>
        <w:alias w:val="Resume Name"/>
        <w:tag w:val="Resume Name"/>
        <w:id w:val="-924265653"/>
        <w:placeholder>
          <w:docPart w:val="A3EDB715122144F488D7567F51F0572B"/>
        </w:placeholder>
        <w:docPartList>
          <w:docPartGallery w:val="Quick Parts"/>
          <w:docPartCategory w:val=" Resume Name"/>
        </w:docPartList>
      </w:sdtPr>
      <w:sdtEndPr/>
      <w:sdtContent>
        <w:p w14:paraId="4CD07EEC" w14:textId="33D17D71" w:rsidR="00E159A2" w:rsidRDefault="00B32E95">
          <w:sdt>
            <w:sdtPr>
              <w:id w:val="1404875842"/>
              <w:placeholder>
                <w:docPart w:val="A8746267BD0E464C99683F903FE8E5EB"/>
              </w:placeholder>
              <w:date w:fullDate="2022-01-0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1/4/2022</w:t>
              </w:r>
            </w:sdtContent>
          </w:sdt>
          <w:r>
            <w:t xml:space="preserve"> </w:t>
          </w:r>
        </w:p>
        <w:p w14:paraId="75A1FC4C" w14:textId="77777777" w:rsidR="00E159A2" w:rsidRDefault="00B32E95">
          <w:pPr>
            <w:pStyle w:val="PersonalName"/>
          </w:pPr>
          <w:sdt>
            <w:sdtPr>
              <w:alias w:val="Author"/>
              <w:id w:val="1823003119"/>
              <w:placeholder>
                <w:docPart w:val="3C49583F93584626BCE124006533145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CHEPKEMOI CYNTHIA LANGAT</w:t>
              </w:r>
            </w:sdtContent>
          </w:sdt>
        </w:p>
        <w:sdt>
          <w:sdtPr>
            <w:alias w:val="Phone"/>
            <w:id w:val="1357783703"/>
            <w:placeholder>
              <w:docPart w:val="19F83E22D4554D2191DD3AD84AFF65BA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6258E445" w14:textId="77777777" w:rsidR="00E159A2" w:rsidRDefault="00B32E95">
              <w:pPr>
                <w:pStyle w:val="Phone"/>
              </w:pPr>
              <w:r>
                <w:t>0791657798</w:t>
              </w:r>
            </w:p>
          </w:sdtContent>
        </w:sdt>
        <w:p w14:paraId="073A243B" w14:textId="77777777" w:rsidR="00E159A2" w:rsidRDefault="00E159A2">
          <w:pPr>
            <w:pStyle w:val="PersonalName"/>
          </w:pPr>
        </w:p>
        <w:sdt>
          <w:sdtPr>
            <w:alias w:val="E-mail Address"/>
            <w:id w:val="527535243"/>
            <w:placeholder>
              <w:docPart w:val="18A2851F6E7E47E3B3D706789FE1136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5C8C93E5" w14:textId="77777777" w:rsidR="00E159A2" w:rsidRDefault="00B32E95">
              <w:pPr>
                <w:pStyle w:val="SenderAddress"/>
              </w:pPr>
              <w:r>
                <w:t>Chepkemoicynthia4@gmail.com</w:t>
              </w:r>
            </w:p>
          </w:sdtContent>
        </w:sdt>
        <w:sdt>
          <w:sdtPr>
            <w:alias w:val="Address"/>
            <w:id w:val="539556739"/>
            <w:placeholder>
              <w:docPart w:val="FE88B11719BE492DBF39818699F8A22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18129554" w14:textId="77777777" w:rsidR="00E159A2" w:rsidRDefault="00B32E95">
              <w:pPr>
                <w:pStyle w:val="SenderAddress"/>
              </w:pPr>
              <w:r>
                <w:t xml:space="preserve">P.O Box 2 </w:t>
              </w:r>
              <w:proofErr w:type="spellStart"/>
              <w:r>
                <w:t>Kiptere</w:t>
              </w:r>
              <w:proofErr w:type="spellEnd"/>
            </w:p>
          </w:sdtContent>
        </w:sdt>
        <w:p w14:paraId="1BF788E4" w14:textId="77777777" w:rsidR="00E159A2" w:rsidRDefault="00B32E95"/>
      </w:sdtContent>
    </w:sdt>
    <w:p w14:paraId="024B5059" w14:textId="77777777" w:rsidR="00E159A2" w:rsidRDefault="00B32E95">
      <w:pPr>
        <w:rPr>
          <w:b/>
          <w:bCs/>
          <w:sz w:val="22"/>
        </w:rPr>
      </w:pPr>
      <w:r>
        <w:rPr>
          <w:b/>
          <w:bCs/>
          <w:sz w:val="22"/>
        </w:rPr>
        <w:t>Personal Profile Statement</w:t>
      </w:r>
    </w:p>
    <w:p w14:paraId="1E561EAE" w14:textId="77777777" w:rsidR="00E159A2" w:rsidRDefault="00B32E95">
      <w:pPr>
        <w:rPr>
          <w:sz w:val="20"/>
          <w:szCs w:val="20"/>
        </w:rPr>
      </w:pPr>
      <w:r>
        <w:rPr>
          <w:sz w:val="20"/>
          <w:szCs w:val="20"/>
        </w:rPr>
        <w:t xml:space="preserve">A motivated, adaptable and responsible Software developer Computing undergraduate student seeking an Industrial </w:t>
      </w:r>
      <w:r>
        <w:rPr>
          <w:sz w:val="20"/>
          <w:szCs w:val="20"/>
        </w:rPr>
        <w:t>attachment position in an IT field which will utilize the technical skills developed through my studies and work experience in this field. I have a customer-focused approach to work and a drive to see things to completion.</w:t>
      </w:r>
    </w:p>
    <w:p w14:paraId="68E3C377" w14:textId="77777777" w:rsidR="00E159A2" w:rsidRDefault="00B32E95">
      <w:pPr>
        <w:pStyle w:val="SectionHeading"/>
      </w:pPr>
      <w:r>
        <w:t>Objectives</w:t>
      </w:r>
    </w:p>
    <w:p w14:paraId="04CE9D4D" w14:textId="77777777" w:rsidR="00E159A2" w:rsidRDefault="00B32E95">
      <w:pPr>
        <w:pStyle w:val="ListParagraph"/>
        <w:numPr>
          <w:ilvl w:val="0"/>
          <w:numId w:val="2"/>
        </w:numPr>
      </w:pPr>
      <w:r>
        <w:t>Implementing major sys</w:t>
      </w:r>
      <w:r>
        <w:t>tems with zero downtime and zero loss</w:t>
      </w:r>
    </w:p>
    <w:p w14:paraId="05754A20" w14:textId="77777777" w:rsidR="00E159A2" w:rsidRDefault="00B32E95">
      <w:pPr>
        <w:pStyle w:val="ListParagraph"/>
        <w:numPr>
          <w:ilvl w:val="0"/>
          <w:numId w:val="2"/>
        </w:numPr>
      </w:pPr>
      <w:r>
        <w:t>Information security</w:t>
      </w:r>
    </w:p>
    <w:p w14:paraId="7FA9551C" w14:textId="77777777" w:rsidR="00E159A2" w:rsidRDefault="00B32E95">
      <w:pPr>
        <w:pStyle w:val="ListParagraph"/>
        <w:numPr>
          <w:ilvl w:val="0"/>
          <w:numId w:val="2"/>
        </w:numPr>
      </w:pPr>
      <w:r>
        <w:t>Researching, installing and configuring new computer systems</w:t>
      </w:r>
    </w:p>
    <w:p w14:paraId="1E3308D0" w14:textId="77777777" w:rsidR="00E159A2" w:rsidRDefault="00B32E95">
      <w:pPr>
        <w:pStyle w:val="SectionHeading"/>
      </w:pPr>
      <w:r>
        <w:t>Education</w:t>
      </w:r>
    </w:p>
    <w:p w14:paraId="26E5CDEF" w14:textId="77777777" w:rsidR="00E159A2" w:rsidRDefault="00B32E95">
      <w:pPr>
        <w:pStyle w:val="Subsection"/>
      </w:pPr>
      <w:r>
        <w:t>KCA UNIVERSITY</w:t>
      </w:r>
    </w:p>
    <w:p w14:paraId="591A1068" w14:textId="77777777" w:rsidR="00E159A2" w:rsidRDefault="00B32E95">
      <w:pPr>
        <w:pStyle w:val="SubsectionDate"/>
        <w:spacing w:after="0"/>
        <w:rPr>
          <w:rStyle w:val="IntenseEmphasis1"/>
        </w:rPr>
      </w:pPr>
      <w:r>
        <w:rPr>
          <w:b/>
          <w:bCs/>
          <w:i/>
          <w:iCs/>
        </w:rPr>
        <w:t>2018 -Date</w:t>
      </w:r>
      <w:r>
        <w:rPr>
          <w:color w:val="A9A57C" w:themeColor="accent1"/>
        </w:rPr>
        <w:t>|</w:t>
      </w:r>
      <w:r>
        <w:t xml:space="preserve"> Bachelor of Science in Software Development</w:t>
      </w:r>
    </w:p>
    <w:p w14:paraId="57F443AA" w14:textId="77777777" w:rsidR="00E159A2" w:rsidRDefault="00B32E95">
      <w:pPr>
        <w:pStyle w:val="ListParagraph"/>
        <w:numPr>
          <w:ilvl w:val="0"/>
          <w:numId w:val="3"/>
        </w:numPr>
        <w:spacing w:after="0"/>
        <w:ind w:left="288" w:hanging="288"/>
      </w:pPr>
      <w:r>
        <w:t xml:space="preserve">Continuing Student </w:t>
      </w:r>
    </w:p>
    <w:p w14:paraId="50D4C173" w14:textId="77777777" w:rsidR="00E159A2" w:rsidRDefault="00E159A2">
      <w:pPr>
        <w:pStyle w:val="ListParagraph"/>
        <w:spacing w:after="0"/>
        <w:ind w:left="288" w:firstLine="0"/>
        <w:rPr>
          <w:b/>
          <w:bCs/>
        </w:rPr>
      </w:pPr>
    </w:p>
    <w:p w14:paraId="0D0E39D0" w14:textId="68CA7ADF" w:rsidR="00E159A2" w:rsidRDefault="00B32E95">
      <w:pPr>
        <w:pStyle w:val="ListParagraph"/>
        <w:spacing w:after="0"/>
        <w:ind w:left="288" w:firstLine="0"/>
        <w:rPr>
          <w:b/>
          <w:bCs/>
        </w:rPr>
      </w:pPr>
      <w:r>
        <w:rPr>
          <w:b/>
          <w:bCs/>
        </w:rPr>
        <w:t>Relevant Modules</w:t>
      </w:r>
    </w:p>
    <w:p w14:paraId="5B4621D7" w14:textId="6871CBFF" w:rsidR="00387F6A" w:rsidRPr="00387F6A" w:rsidRDefault="00387F6A" w:rsidP="00387F6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Information Security</w:t>
      </w:r>
    </w:p>
    <w:p w14:paraId="75CC9CA7" w14:textId="77777777" w:rsidR="00E159A2" w:rsidRDefault="00B32E9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ustom web and mo</w:t>
      </w:r>
      <w:r>
        <w:rPr>
          <w:b/>
          <w:bCs/>
        </w:rPr>
        <w:t>bile applications</w:t>
      </w:r>
    </w:p>
    <w:p w14:paraId="0BD7BC3B" w14:textId="5E222EBC" w:rsidR="00E159A2" w:rsidRPr="00387F6A" w:rsidRDefault="00B32E95" w:rsidP="00387F6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Data modelling and Database Systems</w:t>
      </w:r>
    </w:p>
    <w:p w14:paraId="6E5CD6FB" w14:textId="77777777" w:rsidR="00E159A2" w:rsidRDefault="00B32E9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t xml:space="preserve">etworking and Configuration </w:t>
      </w:r>
    </w:p>
    <w:p w14:paraId="7AB05A2F" w14:textId="77777777" w:rsidR="00E159A2" w:rsidRDefault="00B32E9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Data science</w:t>
      </w:r>
    </w:p>
    <w:p w14:paraId="5A80B8C8" w14:textId="77777777" w:rsidR="00E159A2" w:rsidRDefault="00B32E95">
      <w:pPr>
        <w:spacing w:after="0"/>
        <w:rPr>
          <w:b/>
          <w:bCs/>
        </w:rPr>
      </w:pPr>
      <w:r>
        <w:rPr>
          <w:b/>
          <w:bCs/>
        </w:rPr>
        <w:t>2014-2017     Mary Mount Secondary School</w:t>
      </w:r>
    </w:p>
    <w:p w14:paraId="173DA64D" w14:textId="77777777" w:rsidR="00E159A2" w:rsidRDefault="00B32E95">
      <w:pPr>
        <w:spacing w:after="0"/>
        <w:rPr>
          <w:b/>
          <w:bCs/>
        </w:rPr>
      </w:pPr>
      <w:r>
        <w:rPr>
          <w:b/>
          <w:bCs/>
        </w:rPr>
        <w:t xml:space="preserve">       KCSE achieved grade B-</w:t>
      </w:r>
    </w:p>
    <w:p w14:paraId="3321A30D" w14:textId="77777777" w:rsidR="00E159A2" w:rsidRDefault="00E159A2">
      <w:pPr>
        <w:spacing w:after="0"/>
        <w:rPr>
          <w:b/>
          <w:bCs/>
        </w:rPr>
      </w:pPr>
    </w:p>
    <w:p w14:paraId="2C7903B7" w14:textId="77777777" w:rsidR="00E159A2" w:rsidRDefault="00B32E95">
      <w:pPr>
        <w:spacing w:after="0"/>
        <w:rPr>
          <w:b/>
          <w:bCs/>
        </w:rPr>
      </w:pPr>
      <w:r>
        <w:rPr>
          <w:b/>
          <w:bCs/>
        </w:rPr>
        <w:t xml:space="preserve">2004- 2013      </w:t>
      </w:r>
      <w:proofErr w:type="spellStart"/>
      <w:r>
        <w:rPr>
          <w:b/>
          <w:bCs/>
        </w:rPr>
        <w:t>Chumo</w:t>
      </w:r>
      <w:proofErr w:type="spellEnd"/>
      <w:r>
        <w:rPr>
          <w:b/>
          <w:bCs/>
        </w:rPr>
        <w:t xml:space="preserve"> Educational Centre</w:t>
      </w:r>
    </w:p>
    <w:p w14:paraId="39903CBA" w14:textId="77777777" w:rsidR="00E159A2" w:rsidRDefault="00B32E95">
      <w:pPr>
        <w:spacing w:after="0"/>
        <w:rPr>
          <w:b/>
          <w:bCs/>
        </w:rPr>
      </w:pPr>
      <w:r>
        <w:rPr>
          <w:b/>
          <w:bCs/>
        </w:rPr>
        <w:t xml:space="preserve">        KCPE achieved 386 marks</w:t>
      </w:r>
    </w:p>
    <w:p w14:paraId="6D767CB7" w14:textId="77777777" w:rsidR="00E159A2" w:rsidRDefault="00E159A2">
      <w:pPr>
        <w:pStyle w:val="ListParagraph"/>
        <w:spacing w:after="0"/>
        <w:ind w:firstLine="0"/>
        <w:rPr>
          <w:b/>
          <w:bCs/>
        </w:rPr>
      </w:pPr>
    </w:p>
    <w:p w14:paraId="759B6DD1" w14:textId="77777777" w:rsidR="00E159A2" w:rsidRDefault="00B32E95">
      <w:pPr>
        <w:pStyle w:val="SectionHeading"/>
      </w:pPr>
      <w:r>
        <w:lastRenderedPageBreak/>
        <w:t>Experience</w:t>
      </w:r>
    </w:p>
    <w:p w14:paraId="66D0D625" w14:textId="77777777" w:rsidR="00E159A2" w:rsidRDefault="00B32E95">
      <w:pPr>
        <w:spacing w:after="0"/>
        <w:rPr>
          <w:i/>
          <w:iCs/>
        </w:rPr>
      </w:pPr>
      <w:r>
        <w:t>IT Support Officer</w:t>
      </w:r>
      <w:r>
        <w:rPr>
          <w:rStyle w:val="IntenseEmphasis1"/>
        </w:rPr>
        <w:t xml:space="preserve"> </w:t>
      </w:r>
      <w:r>
        <w:rPr>
          <w:b/>
          <w:bCs/>
          <w:i/>
          <w:iCs/>
          <w:color w:val="000000"/>
        </w:rPr>
        <w:t>2020 May</w:t>
      </w:r>
      <w:r>
        <w:t xml:space="preserve"> – 2021 March</w:t>
      </w:r>
    </w:p>
    <w:p w14:paraId="74B446F2" w14:textId="77777777" w:rsidR="00E159A2" w:rsidRDefault="00B32E95">
      <w:pPr>
        <w:rPr>
          <w:color w:val="675E47" w:themeColor="text2"/>
        </w:rPr>
      </w:pPr>
      <w:r>
        <w:rPr>
          <w:color w:val="675E47" w:themeColor="text2"/>
        </w:rPr>
        <w:t xml:space="preserve">Mutai Warehouse ltd | P.O Box 2, </w:t>
      </w:r>
      <w:proofErr w:type="spellStart"/>
      <w:r>
        <w:rPr>
          <w:color w:val="675E47" w:themeColor="text2"/>
        </w:rPr>
        <w:t>Kiptere</w:t>
      </w:r>
      <w:proofErr w:type="spellEnd"/>
    </w:p>
    <w:p w14:paraId="43129545" w14:textId="77777777" w:rsidR="00E159A2" w:rsidRDefault="00B32E95">
      <w:pPr>
        <w:pStyle w:val="ListParagraph"/>
        <w:numPr>
          <w:ilvl w:val="0"/>
          <w:numId w:val="4"/>
        </w:numPr>
      </w:pPr>
      <w:r>
        <w:t>Monitoring and maintaining computer systems and networks</w:t>
      </w:r>
    </w:p>
    <w:p w14:paraId="3AF54C83" w14:textId="77777777" w:rsidR="00E159A2" w:rsidRDefault="00B32E95">
      <w:pPr>
        <w:pStyle w:val="ListParagraph"/>
        <w:numPr>
          <w:ilvl w:val="0"/>
          <w:numId w:val="4"/>
        </w:numPr>
      </w:pPr>
      <w:r>
        <w:t>Keeping up to date with the latest technologies.</w:t>
      </w:r>
    </w:p>
    <w:p w14:paraId="6F850C43" w14:textId="77777777" w:rsidR="00E159A2" w:rsidRDefault="00B32E95">
      <w:pPr>
        <w:pStyle w:val="ListParagraph"/>
        <w:numPr>
          <w:ilvl w:val="0"/>
          <w:numId w:val="4"/>
        </w:numPr>
      </w:pPr>
      <w:r>
        <w:t xml:space="preserve">Installing and configuring new computer systems </w:t>
      </w:r>
    </w:p>
    <w:p w14:paraId="5E345BE7" w14:textId="77777777" w:rsidR="00E159A2" w:rsidRDefault="00B32E95">
      <w:pPr>
        <w:pStyle w:val="ListParagraph"/>
        <w:numPr>
          <w:ilvl w:val="0"/>
          <w:numId w:val="4"/>
        </w:numPr>
      </w:pPr>
      <w:r>
        <w:t>Solved network problems and relevant software faults</w:t>
      </w:r>
    </w:p>
    <w:p w14:paraId="19B6869C" w14:textId="77777777" w:rsidR="00E159A2" w:rsidRDefault="00E159A2">
      <w:pPr>
        <w:pStyle w:val="ListParagraph"/>
        <w:ind w:firstLine="0"/>
      </w:pPr>
    </w:p>
    <w:p w14:paraId="0A56D269" w14:textId="77777777" w:rsidR="00E159A2" w:rsidRDefault="00B32E95">
      <w:pPr>
        <w:pStyle w:val="ListParagraph"/>
        <w:ind w:firstLine="0"/>
        <w:rPr>
          <w:b/>
          <w:bCs/>
        </w:rPr>
      </w:pPr>
      <w:r>
        <w:rPr>
          <w:b/>
          <w:bCs/>
        </w:rPr>
        <w:t>Hobbies and Interests</w:t>
      </w:r>
    </w:p>
    <w:p w14:paraId="3FD2C16A" w14:textId="716B8F22" w:rsidR="00E159A2" w:rsidRDefault="00B32E95">
      <w:pPr>
        <w:pStyle w:val="ListParagraph"/>
        <w:ind w:firstLine="0"/>
      </w:pPr>
      <w:r>
        <w:t>I enjoy reading non-fiction books, solving puzzles and socializing with friends and family.</w:t>
      </w:r>
    </w:p>
    <w:p w14:paraId="465EF60D" w14:textId="77777777" w:rsidR="00BC6232" w:rsidRDefault="00BC6232">
      <w:pPr>
        <w:pStyle w:val="ListParagraph"/>
        <w:ind w:firstLine="0"/>
      </w:pPr>
    </w:p>
    <w:p w14:paraId="360FA2CB" w14:textId="77777777" w:rsidR="00BC6232" w:rsidRDefault="001749DC">
      <w:pPr>
        <w:pStyle w:val="SectionHeading"/>
      </w:pPr>
      <w:r>
        <w:rPr>
          <w:b w:val="0"/>
          <w:bCs w:val="0"/>
        </w:rPr>
        <w:t xml:space="preserve">Professional </w:t>
      </w:r>
      <w:r w:rsidR="00BC6232">
        <w:t>Skills</w:t>
      </w:r>
    </w:p>
    <w:p w14:paraId="10E51C84" w14:textId="3CD79E8A" w:rsidR="00BC6232" w:rsidRDefault="00BC6232" w:rsidP="00BC6232">
      <w:pPr>
        <w:pStyle w:val="ListParagraph"/>
        <w:numPr>
          <w:ilvl w:val="0"/>
          <w:numId w:val="3"/>
        </w:numPr>
        <w:spacing w:after="0"/>
        <w:ind w:left="288" w:hanging="288"/>
      </w:pPr>
      <w:r>
        <w:t>Teamwork</w:t>
      </w:r>
    </w:p>
    <w:p w14:paraId="36E9ECEC" w14:textId="739AED2E" w:rsidR="00BC6232" w:rsidRDefault="00BC6232" w:rsidP="00BC6232">
      <w:pPr>
        <w:pStyle w:val="ListParagraph"/>
        <w:numPr>
          <w:ilvl w:val="0"/>
          <w:numId w:val="3"/>
        </w:numPr>
        <w:spacing w:after="0"/>
        <w:ind w:left="288" w:hanging="288"/>
      </w:pPr>
      <w:r>
        <w:t>Time management</w:t>
      </w:r>
    </w:p>
    <w:p w14:paraId="1989F2D4" w14:textId="1054BBE5" w:rsidR="00BC6232" w:rsidRDefault="00BC6232" w:rsidP="00BC6232">
      <w:pPr>
        <w:pStyle w:val="ListParagraph"/>
        <w:numPr>
          <w:ilvl w:val="0"/>
          <w:numId w:val="3"/>
        </w:numPr>
        <w:spacing w:after="0"/>
        <w:ind w:left="288" w:hanging="288"/>
      </w:pPr>
      <w:r>
        <w:t>Adaptability</w:t>
      </w:r>
    </w:p>
    <w:p w14:paraId="1DB8F70B" w14:textId="22AC0A2F" w:rsidR="00BC6232" w:rsidRDefault="00BC6232" w:rsidP="00BC6232">
      <w:pPr>
        <w:pStyle w:val="ListParagraph"/>
        <w:numPr>
          <w:ilvl w:val="0"/>
          <w:numId w:val="3"/>
        </w:numPr>
        <w:spacing w:after="0"/>
        <w:ind w:left="288" w:hanging="288"/>
      </w:pPr>
      <w:r>
        <w:t>Critical and creative thinking</w:t>
      </w:r>
    </w:p>
    <w:p w14:paraId="3D0F6113" w14:textId="25FE14E0" w:rsidR="00BC6232" w:rsidRDefault="00BC6232" w:rsidP="00BC6232">
      <w:pPr>
        <w:pStyle w:val="ListParagraph"/>
        <w:numPr>
          <w:ilvl w:val="0"/>
          <w:numId w:val="3"/>
        </w:numPr>
        <w:spacing w:after="0"/>
        <w:ind w:left="288" w:hanging="288"/>
      </w:pPr>
      <w:r>
        <w:t>Team player</w:t>
      </w:r>
    </w:p>
    <w:p w14:paraId="1352CCFD" w14:textId="4083B477" w:rsidR="00E159A2" w:rsidRPr="001749DC" w:rsidRDefault="00E159A2">
      <w:pPr>
        <w:pStyle w:val="ListParagraph"/>
        <w:spacing w:after="0"/>
        <w:ind w:left="288" w:firstLine="0"/>
        <w:rPr>
          <w:b/>
          <w:bCs/>
        </w:rPr>
      </w:pPr>
    </w:p>
    <w:p w14:paraId="6A8EB257" w14:textId="77777777" w:rsidR="00E159A2" w:rsidRDefault="00B32E95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Referees</w:t>
      </w:r>
    </w:p>
    <w:p w14:paraId="7F5CA8CA" w14:textId="77777777" w:rsidR="00E159A2" w:rsidRDefault="00B32E95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Ezekiel Mwangi</w:t>
      </w:r>
    </w:p>
    <w:p w14:paraId="20C450E2" w14:textId="77777777" w:rsidR="00E159A2" w:rsidRDefault="00B32E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Dean, Facu</w:t>
      </w:r>
      <w:r>
        <w:rPr>
          <w:sz w:val="24"/>
          <w:szCs w:val="24"/>
        </w:rPr>
        <w:t>lty of Computing and Information Management</w:t>
      </w:r>
    </w:p>
    <w:p w14:paraId="265FBF8D" w14:textId="77777777" w:rsidR="00E159A2" w:rsidRDefault="00B32E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KCA University</w:t>
      </w:r>
    </w:p>
    <w:p w14:paraId="424448B5" w14:textId="77777777" w:rsidR="00E159A2" w:rsidRDefault="00B32E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Ezekielmwangi100@gmail.com</w:t>
      </w:r>
    </w:p>
    <w:p w14:paraId="50A62257" w14:textId="77777777" w:rsidR="00E159A2" w:rsidRDefault="00E159A2">
      <w:pPr>
        <w:spacing w:after="200" w:line="276" w:lineRule="auto"/>
        <w:rPr>
          <w:b/>
          <w:bCs/>
          <w:sz w:val="24"/>
          <w:szCs w:val="24"/>
        </w:rPr>
      </w:pPr>
    </w:p>
    <w:p w14:paraId="1080549A" w14:textId="77777777" w:rsidR="00E159A2" w:rsidRDefault="00B32E95">
      <w:pPr>
        <w:spacing w:after="200" w:line="276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Mrs</w:t>
      </w:r>
      <w:proofErr w:type="spellEnd"/>
      <w:r>
        <w:rPr>
          <w:b/>
          <w:bCs/>
          <w:sz w:val="20"/>
          <w:szCs w:val="20"/>
        </w:rPr>
        <w:t xml:space="preserve"> Emily Mutai</w:t>
      </w:r>
    </w:p>
    <w:p w14:paraId="263A4820" w14:textId="77777777" w:rsidR="00E159A2" w:rsidRDefault="00B32E9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Sales Manager</w:t>
      </w:r>
    </w:p>
    <w:p w14:paraId="24EDC599" w14:textId="77777777" w:rsidR="00E159A2" w:rsidRDefault="00B32E9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Mutai Warehouse ltd, P.O Box 2, </w:t>
      </w:r>
      <w:proofErr w:type="spellStart"/>
      <w:r>
        <w:rPr>
          <w:sz w:val="20"/>
          <w:szCs w:val="20"/>
        </w:rPr>
        <w:t>Kiptere</w:t>
      </w:r>
      <w:proofErr w:type="spellEnd"/>
    </w:p>
    <w:p w14:paraId="50C24D7B" w14:textId="77777777" w:rsidR="00E159A2" w:rsidRDefault="00B32E9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Tel: 0712855303</w:t>
      </w:r>
    </w:p>
    <w:p w14:paraId="49234BCA" w14:textId="6644826D" w:rsidR="00E159A2" w:rsidRDefault="00B32E9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11" w:history="1">
        <w:r w:rsidR="001749DC" w:rsidRPr="003017ED">
          <w:rPr>
            <w:rStyle w:val="Hyperlink"/>
            <w:sz w:val="20"/>
            <w:szCs w:val="20"/>
          </w:rPr>
          <w:t>chepkiruiemmily87@gmail.com</w:t>
        </w:r>
      </w:hyperlink>
    </w:p>
    <w:p w14:paraId="2B8090CE" w14:textId="6154FCAF" w:rsidR="001749DC" w:rsidRDefault="001749DC">
      <w:pPr>
        <w:spacing w:after="200" w:line="276" w:lineRule="auto"/>
        <w:rPr>
          <w:sz w:val="20"/>
          <w:szCs w:val="20"/>
        </w:rPr>
      </w:pPr>
    </w:p>
    <w:p w14:paraId="146EBDE9" w14:textId="3A1AFA1B" w:rsidR="001749DC" w:rsidRDefault="001749DC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Mr. </w:t>
      </w:r>
      <w:proofErr w:type="spellStart"/>
      <w:r>
        <w:rPr>
          <w:b/>
          <w:bCs/>
          <w:sz w:val="20"/>
          <w:szCs w:val="20"/>
        </w:rPr>
        <w:t>Kenga</w:t>
      </w:r>
      <w:proofErr w:type="spellEnd"/>
    </w:p>
    <w:p w14:paraId="37F9BB2C" w14:textId="353ADB81" w:rsidR="001749DC" w:rsidRDefault="001749DC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Lecturer, Faculty of Computing and Information Management</w:t>
      </w:r>
    </w:p>
    <w:p w14:paraId="2E03A9B3" w14:textId="542ACD42" w:rsidR="001749DC" w:rsidRDefault="001749DC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KCA University</w:t>
      </w:r>
    </w:p>
    <w:p w14:paraId="09112F67" w14:textId="02B732C8" w:rsidR="001749DC" w:rsidRPr="001749DC" w:rsidRDefault="001749DC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Tel: 0724584694</w:t>
      </w:r>
    </w:p>
    <w:sectPr w:rsidR="001749DC" w:rsidRPr="001749DC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550B" w14:textId="77777777" w:rsidR="00B32E95" w:rsidRDefault="00B32E95">
      <w:pPr>
        <w:spacing w:line="240" w:lineRule="auto"/>
      </w:pPr>
      <w:r>
        <w:separator/>
      </w:r>
    </w:p>
  </w:endnote>
  <w:endnote w:type="continuationSeparator" w:id="0">
    <w:p w14:paraId="1930EABB" w14:textId="77777777" w:rsidR="00B32E95" w:rsidRDefault="00B32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A230" w14:textId="77777777" w:rsidR="00E159A2" w:rsidRDefault="00B32E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5E4F1DB" wp14:editId="7B1F37F2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E8E837" w14:textId="77777777" w:rsidR="00E159A2" w:rsidRDefault="00E159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E4F1DB" id="_x0000_s1029" style="position:absolute;margin-left:0;margin-top:0;width:55.1pt;height:11in;z-index:-251650048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center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" fillcolor="#675e47 [3215]" stroked="f" strokeweight="2pt">
              <v:textbox>
                <w:txbxContent>
                  <w:p w14:paraId="66E8E837" w14:textId="77777777" w:rsidR="00E159A2" w:rsidRDefault="00E159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7B23380" wp14:editId="0A6EA79F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0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6DEA0A" w14:textId="77777777" w:rsidR="00E159A2" w:rsidRDefault="00E159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7B23380" id="_x0000_s1030" style="position:absolute;margin-left:0;margin-top:0;width:55.1pt;height:71.3pt;z-index:-251649024;visibility:visible;mso-wrap-style:square;mso-width-percent:90;mso-height-percent:90;mso-top-percent:810;mso-wrap-distance-left:9pt;mso-wrap-distance-top:0;mso-wrap-distance-right:9pt;mso-wrap-distance-bottom:0;mso-position-horizontal:absolute;mso-position-horizontal-relative:page;mso-position-vertical-relative:page;mso-width-percent:90;mso-height-percent:9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" fillcolor="#a9a57c [3204]" stroked="f" strokeweight="2pt">
              <v:textbox>
                <w:txbxContent>
                  <w:p w14:paraId="6E6DEA0A" w14:textId="77777777" w:rsidR="00E159A2" w:rsidRDefault="00E159A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212473" wp14:editId="5C8037A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9" name="Double Bracke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642C187" w14:textId="77777777" w:rsidR="00E159A2" w:rsidRDefault="00B32E9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1247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left-percent:25;mso-top-percent:835;mso-wrap-distance-left:9pt;mso-wrap-distance-top:0;mso-wrap-distance-right:9pt;mso-wrap-distance-bottom:0;mso-position-horizontal-relative:page;mso-position-vertical-relative:page;mso-left-percent:25;mso-top-percent:83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" filled="t" fillcolor="#a9a57c [3204]" strokecolor="white [3212]" strokeweight="1pt">
              <v:textbox inset="0,,0">
                <w:txbxContent>
                  <w:p w14:paraId="0642C187" w14:textId="77777777" w:rsidR="00E159A2" w:rsidRDefault="00B32E9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27E7" w14:textId="77777777" w:rsidR="00E159A2" w:rsidRDefault="00B32E95"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DE2EBE3" wp14:editId="458039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8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psCustomData="http://www.wps.cn/officeDocument/2013/wpsCustomData">
          <w:pict>
            <v:rect id="Rectangle 5" o:spid="_x0000_s1026" o:spt="1" style="position:absolute;left:0pt;height:792pt;width:556.9pt;mso-position-horizontal:left;mso-position-horizontal-relative:page;mso-position-vertical:center;mso-position-vertical-relative:page;z-index:-251643904;v-text-anchor:middle;mso-width-relative:page;mso-height-relative:page;mso-width-percent:910;mso-height-percent:1000;" fillcolor="#FFFFFF [3216]" filled="t" stroked="f" coordsize="21600,21600" o:gfxdata="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CFRrQvUAAAABwEAAA8AAAAAAAAAAQAgAAAAIgAAAGRycy9kb3ducmV2LnhtbFBL&#10;AQIUABQAAAAIAIdO4kCO/lTY3gIAAD8GAAAOAAAAAAAAAAEAIAAAACMBAABkcnMvZTJvRG9jLnht&#10;bFBLBQYAAAAABgAGAFkBAABzBgAAAAA=&#10;">
              <v:fill type="gradientRadial" on="t" color2="#DADADA [3216]" colors="0f #FFFFFF;49152f #FFFFFF;65536f #DADADA" focus="100%" focussize="-13107f,0f" focusposition="13107f,32768f" rotate="t">
                <o:fill type="gradientRadial" v:ext="backwardCompatible"/>
              </v:fill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32A119A" wp14:editId="5FF22CB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A1CD35" w14:textId="77777777" w:rsidR="00E159A2" w:rsidRDefault="00E159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2A119A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" fillcolor="#675e47 [3215]" stroked="f" strokeweight="2pt">
              <v:textbox>
                <w:txbxContent>
                  <w:p w14:paraId="3FA1CD35" w14:textId="77777777" w:rsidR="00E159A2" w:rsidRDefault="00E159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8A963C8" wp14:editId="4565D58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F4C970" w14:textId="77777777" w:rsidR="00E159A2" w:rsidRDefault="00E159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8A963C8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" fillcolor="#a9a57c [3204]" stroked="f" strokeweight="2pt">
              <v:textbox>
                <w:txbxContent>
                  <w:p w14:paraId="66F4C970" w14:textId="77777777" w:rsidR="00E159A2" w:rsidRDefault="00E159A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BEA9FC" wp14:editId="238C1CFD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" name="Double Bracke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3E610EA" w14:textId="77777777" w:rsidR="00E159A2" w:rsidRDefault="00B32E9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EA9F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left-percent:917;mso-top-percent:835;mso-wrap-distance-left:9pt;mso-wrap-distance-top:0;mso-wrap-distance-right:9pt;mso-wrap-distance-bottom:0;mso-position-horizontal-relative:page;mso-position-vertical-relative:page;mso-left-percent:917;mso-top-percent:83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" filled="t" fillcolor="#a9a57c [3204]" strokecolor="white [3212]" strokeweight="1pt">
              <v:textbox inset="0,,0">
                <w:txbxContent>
                  <w:p w14:paraId="63E610EA" w14:textId="77777777" w:rsidR="00E159A2" w:rsidRDefault="00B32E9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C628" w14:textId="77777777" w:rsidR="00B32E95" w:rsidRDefault="00B32E95">
      <w:pPr>
        <w:spacing w:after="0" w:line="240" w:lineRule="auto"/>
      </w:pPr>
      <w:r>
        <w:separator/>
      </w:r>
    </w:p>
  </w:footnote>
  <w:footnote w:type="continuationSeparator" w:id="0">
    <w:p w14:paraId="606ACF95" w14:textId="77777777" w:rsidR="00B32E95" w:rsidRDefault="00B32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503C" w14:textId="77777777" w:rsidR="00E159A2" w:rsidRDefault="00B32E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8FC5DF7" wp14:editId="04ADC57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68185" cy="10058400"/>
              <wp:effectExtent l="0" t="0" r="0" b="0"/>
              <wp:wrapNone/>
              <wp:docPr id="17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8185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psCustomData="http://www.wps.cn/officeDocument/2013/wpsCustomData">
          <w:pict>
            <v:rect id="Rectangle 5" o:spid="_x0000_s1026" o:spt="1" style="position:absolute;left:0pt;margin-left:55.05pt;margin-top:0pt;height:792pt;width:556.55pt;mso-position-horizontal-relative:page;mso-position-vertical-relative:page;z-index:-251652096;v-text-anchor:middle;mso-width-relative:page;mso-height-relative:page;mso-width-percent:910;mso-height-percent:1000;" fillcolor="#FFFFFF [3216]" filled="t" stroked="f" coordsize="21600,21600" o:gfxdata="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nTXbG1AAAAAcBAAAPAAAAAAAAAAEAIAAAACIAAABkcnMvZG93bnJldi54bWxQ&#10;SwECFAAUAAAACACHTuJAyNM65d8CAABABgAADgAAAAAAAAABACAAAAAjAQAAZHJzL2Uyb0RvYy54&#10;bWxQSwUGAAAAAAYABgBZAQAAdAYAAAAA&#10;">
              <v:fill type="gradientRadial" on="t" color2="#DADADA [3216]" colors="0f #FFFFFF;49152f #FFFFFF;65536f #DADADA" focus="100%" focussize="-13107f,0f" focusposition="13107f,32768f" rotate="t">
                <o:fill type="gradientRadial" v:ext="backwardCompatible"/>
              </v:fill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7C4B82" wp14:editId="50696A5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6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24F611" w14:textId="77777777" w:rsidR="00E159A2" w:rsidRDefault="00B32E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97C4B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" fillcolor="#675e47 [3215]" stroked="f" strokeweight=".5pt">
              <v:textbox style="layout-flow:vertical;mso-layout-flow-alt:bottom-to-top">
                <w:txbxContent>
                  <w:p w14:paraId="5624F611" w14:textId="77777777" w:rsidR="00E159A2" w:rsidRDefault="00B32E9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72109E1" wp14:editId="4984F61F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F698EB" w14:textId="77777777" w:rsidR="00E159A2" w:rsidRDefault="00E159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72109E1" id="Rectangle 5" o:spid="_x0000_s1027" style="position:absolute;margin-left:0;margin-top:0;width:55.1pt;height:71.3pt;z-index:-251653120;visibility:visible;mso-wrap-style:square;mso-width-percent:90;mso-height-percent:90;mso-top-percent:810;mso-wrap-distance-left:9pt;mso-wrap-distance-top:0;mso-wrap-distance-right:9pt;mso-wrap-distance-bottom:0;mso-position-horizontal:absolute;mso-position-horizontal-relative:page;mso-position-vertical-relative:page;mso-width-percent:90;mso-height-percent:9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" fillcolor="#a9a57c [3204]" stroked="f" strokeweight="2pt">
              <v:textbox>
                <w:txbxContent>
                  <w:p w14:paraId="2FF698EB" w14:textId="77777777" w:rsidR="00E159A2" w:rsidRDefault="00E159A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E2E6FF" wp14:editId="77C46F0B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EF3969" w14:textId="77777777" w:rsidR="00E159A2" w:rsidRDefault="00E159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E2E6FF" id="Rectangle 4" o:spid="_x0000_s1028" style="position:absolute;margin-left:0;margin-top:0;width:55.1pt;height:11in;z-index:-251654144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center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" fillcolor="#675e47 [3215]" stroked="f" strokeweight="2pt">
              <v:textbox>
                <w:txbxContent>
                  <w:p w14:paraId="3BEF3969" w14:textId="77777777" w:rsidR="00E159A2" w:rsidRDefault="00E159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A775" w14:textId="14C02733" w:rsidR="00E159A2" w:rsidRDefault="00B32E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40D3E0" wp14:editId="3F0D1A8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68185" cy="10058400"/>
              <wp:effectExtent l="0" t="0" r="0" b="0"/>
              <wp:wrapNone/>
              <wp:docPr id="4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8185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psCustomData="http://www.wps.cn/officeDocument/2013/wpsCustomData">
          <w:pict>
            <v:rect id="Rectangle 5" o:spid="_x0000_s1026" o:spt="1" style="position:absolute;left:0pt;height:792pt;width:556.55pt;mso-position-horizontal:left;mso-position-horizontal-relative:page;mso-position-vertical:center;mso-position-vertical-relative:page;z-index:-251655168;v-text-anchor:middle;mso-width-relative:page;mso-height-relative:page;mso-width-percent:910;mso-height-percent:1000;" fillcolor="#FFFFFF [3216]" filled="t" stroked="f" coordsize="21600,21600" o:gfxdata="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nTXbG1AAAAAcBAAAPAAAAAAAAAAEAIAAAACIAAABkcnMvZG93bnJldi54bWxQ&#10;SwECFAAUAAAACACHTuJAGVFh2N8CAAA/BgAADgAAAAAAAAABACAAAAAjAQAAZHJzL2Uyb0RvYy54&#10;bWxQSwUGAAAAAAYABgBZAQAAdAYAAAAA&#10;">
              <v:fill type="gradientRadial" on="t" color2="#DADADA [3216]" colors="0f #FFFFFF;49152f #FFFFFF;65536f #DADADA" focus="100%" focussize="-13107f,0f" focusposition="13107f,32768f" rotate="t">
                <o:fill type="gradientRadial" v:ext="backwardCompatible"/>
              </v:fill>
              <v:stroke on="f" weight="2pt"/>
              <v:imagedata o:title=""/>
              <o:lock v:ext="edit" aspectratio="f"/>
            </v:rect>
          </w:pict>
        </mc:Fallback>
      </mc:AlternateContent>
    </w:r>
    <w:r w:rsidR="001749DC">
      <w:t>CURRICULUM VITAE</w: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FAB4B" wp14:editId="781B5EE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21869" w14:textId="77777777" w:rsidR="00E159A2" w:rsidRDefault="00E159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BFAB4B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" fillcolor="#675e47 [3215]" stroked="f" strokeweight="2pt">
              <v:textbox>
                <w:txbxContent>
                  <w:p w14:paraId="12921869" w14:textId="77777777" w:rsidR="00E159A2" w:rsidRDefault="00E159A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15552E" wp14:editId="4671B0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39EF97" w14:textId="77777777" w:rsidR="00E159A2" w:rsidRDefault="00E159A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D15552E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" fillcolor="#a9a57c [3204]" stroked="f" strokeweight="2pt">
              <v:textbox>
                <w:txbxContent>
                  <w:p w14:paraId="0839EF97" w14:textId="77777777" w:rsidR="00E159A2" w:rsidRDefault="00E159A2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A44E1"/>
    <w:multiLevelType w:val="hybridMultilevel"/>
    <w:tmpl w:val="371E09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multilevel"/>
    <w:tmpl w:val="0F8B07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3231"/>
    <w:multiLevelType w:val="multilevel"/>
    <w:tmpl w:val="3C3A323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BE81782"/>
    <w:multiLevelType w:val="multilevel"/>
    <w:tmpl w:val="5BE81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FD"/>
    <w:rsid w:val="00083FD3"/>
    <w:rsid w:val="001749DC"/>
    <w:rsid w:val="001F24A8"/>
    <w:rsid w:val="00387F6A"/>
    <w:rsid w:val="00496047"/>
    <w:rsid w:val="005165D4"/>
    <w:rsid w:val="006E328A"/>
    <w:rsid w:val="00771524"/>
    <w:rsid w:val="007F054E"/>
    <w:rsid w:val="00842970"/>
    <w:rsid w:val="008C5CB1"/>
    <w:rsid w:val="009866FD"/>
    <w:rsid w:val="00A86F4A"/>
    <w:rsid w:val="00AD525F"/>
    <w:rsid w:val="00B32E95"/>
    <w:rsid w:val="00BC6232"/>
    <w:rsid w:val="00C3498A"/>
    <w:rsid w:val="00C928CA"/>
    <w:rsid w:val="00E159A2"/>
    <w:rsid w:val="00F73250"/>
    <w:rsid w:val="00F927A4"/>
    <w:rsid w:val="00FF7B66"/>
    <w:rsid w:val="098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103E"/>
  <w15:docId w15:val="{616E4C21-878E-4565-A39C-7B1F9033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5" w:unhideWhenUsed="1"/>
    <w:lsdException w:name="Signature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table" w:customStyle="1" w:styleId="Style1">
    <w:name w:val="Style1"/>
    <w:basedOn w:val="TableNormal"/>
    <w:uiPriority w:val="99"/>
    <w:tblPr/>
    <w:tblStylePr w:type="firstRow">
      <w:rPr>
        <w:rFonts w:ascii="Tahoma" w:hAnsi="Tahoma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auto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auto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1749DC"/>
    <w:rPr>
      <w:color w:val="D258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DC"/>
    <w:rPr>
      <w:color w:val="605E5C"/>
      <w:shd w:val="clear" w:color="auto" w:fill="E1DFDD"/>
    </w:rPr>
  </w:style>
  <w:style w:type="character" w:customStyle="1" w:styleId="SectionHeadingChar">
    <w:name w:val="Section Heading Char"/>
    <w:basedOn w:val="Heading1Char"/>
    <w:link w:val="SectionHeading"/>
    <w:rsid w:val="00BC6232"/>
    <w:rPr>
      <w:rFonts w:asciiTheme="majorHAnsi" w:eastAsiaTheme="majorEastAsia" w:hAnsiTheme="majorHAnsi" w:cstheme="majorBidi"/>
      <w:b/>
      <w:bCs/>
      <w:color w:val="675E47" w:themeColor="text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epkiruiemmily87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DB715122144F488D7567F51F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EC122-8656-4685-B838-4F1125195975}"/>
      </w:docPartPr>
      <w:docPartBody>
        <w:p w:rsidR="00D8425D" w:rsidRDefault="003C5590">
          <w:pPr>
            <w:pStyle w:val="A3EDB715122144F488D7567F51F0572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8746267BD0E464C99683F903FE8E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C555-7FDC-4068-B4B0-A8682C34EC39}"/>
      </w:docPartPr>
      <w:docPartBody>
        <w:p w:rsidR="00D8425D" w:rsidRDefault="003C5590">
          <w:pPr>
            <w:pStyle w:val="A8746267BD0E464C99683F903FE8E5EB"/>
          </w:pPr>
          <w:r>
            <w:t>[Type the date]</w:t>
          </w:r>
        </w:p>
      </w:docPartBody>
    </w:docPart>
    <w:docPart>
      <w:docPartPr>
        <w:name w:val="3C49583F93584626BCE1240065331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988A0-8736-498F-833C-869E6F1BEFBB}"/>
      </w:docPartPr>
      <w:docPartBody>
        <w:p w:rsidR="00D8425D" w:rsidRDefault="003C5590">
          <w:pPr>
            <w:pStyle w:val="3C49583F93584626BCE124006533145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9F83E22D4554D2191DD3AD84AFF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38D52-141F-4D1B-8E30-A50FCF59BC46}"/>
      </w:docPartPr>
      <w:docPartBody>
        <w:p w:rsidR="00D8425D" w:rsidRDefault="003C5590">
          <w:pPr>
            <w:pStyle w:val="19F83E22D4554D2191DD3AD84AFF65BA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8A2851F6E7E47E3B3D706789FE11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41C02-B537-46BC-A118-0121F96844C2}"/>
      </w:docPartPr>
      <w:docPartBody>
        <w:p w:rsidR="00D8425D" w:rsidRDefault="003C5590">
          <w:pPr>
            <w:pStyle w:val="18A2851F6E7E47E3B3D706789FE1136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E88B11719BE492DBF39818699F8A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2B62-D6D4-4E80-9EA5-E0FF3A83AE35}"/>
      </w:docPartPr>
      <w:docPartBody>
        <w:p w:rsidR="00D8425D" w:rsidRDefault="003C5590">
          <w:pPr>
            <w:pStyle w:val="FE88B11719BE492DBF39818699F8A22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590" w:rsidRDefault="003C5590">
      <w:pPr>
        <w:spacing w:line="240" w:lineRule="auto"/>
      </w:pPr>
      <w:r>
        <w:separator/>
      </w:r>
    </w:p>
  </w:endnote>
  <w:endnote w:type="continuationSeparator" w:id="0">
    <w:p w:rsidR="003C5590" w:rsidRDefault="003C559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590" w:rsidRDefault="003C5590">
      <w:pPr>
        <w:spacing w:after="0" w:line="240" w:lineRule="auto"/>
      </w:pPr>
      <w:r>
        <w:separator/>
      </w:r>
    </w:p>
  </w:footnote>
  <w:footnote w:type="continuationSeparator" w:id="0">
    <w:p w:rsidR="003C5590" w:rsidRDefault="003C5590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58"/>
    <w:rsid w:val="003C5590"/>
    <w:rsid w:val="006C2758"/>
    <w:rsid w:val="009C7682"/>
    <w:rsid w:val="00D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3EDB715122144F488D7567F51F0572B">
    <w:name w:val="A3EDB715122144F488D7567F51F0572B"/>
    <w:pPr>
      <w:spacing w:after="160" w:line="259" w:lineRule="auto"/>
    </w:pPr>
    <w:rPr>
      <w:sz w:val="22"/>
      <w:szCs w:val="22"/>
    </w:rPr>
  </w:style>
  <w:style w:type="paragraph" w:customStyle="1" w:styleId="A8746267BD0E464C99683F903FE8E5EB">
    <w:name w:val="A8746267BD0E464C99683F903FE8E5EB"/>
    <w:pPr>
      <w:spacing w:after="160" w:line="259" w:lineRule="auto"/>
    </w:pPr>
    <w:rPr>
      <w:sz w:val="22"/>
      <w:szCs w:val="22"/>
    </w:rPr>
  </w:style>
  <w:style w:type="paragraph" w:customStyle="1" w:styleId="3C49583F93584626BCE124006533145D">
    <w:name w:val="3C49583F93584626BCE124006533145D"/>
    <w:pPr>
      <w:spacing w:after="160" w:line="259" w:lineRule="auto"/>
    </w:pPr>
    <w:rPr>
      <w:sz w:val="22"/>
      <w:szCs w:val="22"/>
    </w:rPr>
  </w:style>
  <w:style w:type="paragraph" w:customStyle="1" w:styleId="19F83E22D4554D2191DD3AD84AFF65BA">
    <w:name w:val="19F83E22D4554D2191DD3AD84AFF65BA"/>
    <w:pPr>
      <w:spacing w:after="160" w:line="259" w:lineRule="auto"/>
    </w:pPr>
    <w:rPr>
      <w:sz w:val="22"/>
      <w:szCs w:val="22"/>
    </w:rPr>
  </w:style>
  <w:style w:type="paragraph" w:customStyle="1" w:styleId="18A2851F6E7E47E3B3D706789FE1136B">
    <w:name w:val="18A2851F6E7E47E3B3D706789FE1136B"/>
    <w:pPr>
      <w:spacing w:after="160" w:line="259" w:lineRule="auto"/>
    </w:pPr>
    <w:rPr>
      <w:sz w:val="22"/>
      <w:szCs w:val="22"/>
    </w:rPr>
  </w:style>
  <w:style w:type="paragraph" w:customStyle="1" w:styleId="FE88B11719BE492DBF39818699F8A222">
    <w:name w:val="FE88B11719BE492DBF39818699F8A222"/>
    <w:pPr>
      <w:spacing w:after="160" w:line="259" w:lineRule="auto"/>
    </w:pPr>
    <w:rPr>
      <w:sz w:val="22"/>
      <w:szCs w:val="22"/>
    </w:rPr>
  </w:style>
  <w:style w:type="paragraph" w:customStyle="1" w:styleId="71CA716E791C43338A1B7572D22BEA4A">
    <w:name w:val="71CA716E791C43338A1B7572D22BEA4A"/>
    <w:rsid w:val="00D842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P.O Box 2 Kiptere</CompanyAddress>
  <CompanyPhone>0791657798</CompanyPhone>
  <CompanyFax/>
  <CompanyEmail>Chepkemoicynthia4@gmail.com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50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CHEPKEMOI CYNTHIA LANGAT</dc:creator>
  <cp:lastModifiedBy>Cynthia Chepkemoi</cp:lastModifiedBy>
  <cp:revision>5</cp:revision>
  <dcterms:created xsi:type="dcterms:W3CDTF">2022-01-11T11:39:00Z</dcterms:created>
  <dcterms:modified xsi:type="dcterms:W3CDTF">2022-01-12T15:55:00Z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